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FB6" w:rsidRDefault="005E2D2B">
      <w:pPr>
        <w:pStyle w:val="Date"/>
      </w:pPr>
      <w:fldSimple w:instr=" MERGEFIELD DATE \* MERGEFORMAT ">
        <w:r w:rsidRPr="005E2D2B">
          <w:rPr>
            <w:b w:val="0"/>
            <w:bCs/>
            <w:noProof/>
            <w:lang w:val="en-GB"/>
          </w:rPr>
          <w:t>«DATE»</w:t>
        </w:r>
      </w:fldSimple>
    </w:p>
    <w:p w:rsidR="001F1FB6" w:rsidRDefault="005E2D2B" w:rsidP="005E2D2B">
      <w:pPr>
        <w:pStyle w:val="Heading1"/>
      </w:pPr>
      <w:fldSimple w:instr=" MERGEFIELD  NAME \* MERGEFORMAT ">
        <w:r w:rsidRPr="005E2D2B">
          <w:rPr>
            <w:b/>
            <w:bCs/>
            <w:noProof/>
            <w:lang w:val="en-GB"/>
          </w:rPr>
          <w:t>«NAME»</w:t>
        </w:r>
      </w:fldSimple>
    </w:p>
    <w:p w:rsidR="005E2D2B" w:rsidRDefault="005E2D2B" w:rsidP="005E2D2B">
      <w:pPr>
        <w:pStyle w:val="Address"/>
      </w:pPr>
      <w:r>
        <w:fldChar w:fldCharType="begin"/>
      </w:r>
      <w:r>
        <w:instrText xml:space="preserve"> MERGEFIELD </w:instrText>
      </w:r>
      <w:r>
        <w:instrText>ADDRESS</w:instrText>
      </w:r>
      <w:r>
        <w:instrText xml:space="preserve"> \* MERGEFORMAT </w:instrText>
      </w:r>
      <w:r>
        <w:fldChar w:fldCharType="separate"/>
      </w:r>
      <w:r w:rsidRPr="005E2D2B">
        <w:rPr>
          <w:bCs/>
          <w:noProof/>
          <w:lang w:val="en-GB"/>
        </w:rPr>
        <w:t>«ADDRESS»</w:t>
      </w:r>
      <w:r>
        <w:fldChar w:fldCharType="end"/>
      </w:r>
    </w:p>
    <w:p w:rsidR="001F1FB6" w:rsidRDefault="001F1FB6">
      <w:pPr>
        <w:pStyle w:val="Address"/>
      </w:pPr>
    </w:p>
    <w:p w:rsidR="005E2D2B" w:rsidRDefault="005E2D2B" w:rsidP="005E2D2B">
      <w:r>
        <w:fldChar w:fldCharType="begin"/>
      </w:r>
      <w:r>
        <w:instrText xml:space="preserve"> MERGEFIELD </w:instrText>
      </w:r>
      <w:r>
        <w:instrText>BODY</w:instrText>
      </w:r>
      <w:r>
        <w:instrText xml:space="preserve"> \* MERGEFORMAT </w:instrText>
      </w:r>
      <w:r>
        <w:fldChar w:fldCharType="separate"/>
      </w:r>
      <w:r w:rsidRPr="005E2D2B">
        <w:rPr>
          <w:bCs/>
          <w:noProof/>
          <w:lang w:val="en-GB"/>
        </w:rPr>
        <w:t>«BODY»</w:t>
      </w:r>
      <w:r>
        <w:fldChar w:fldCharType="end"/>
      </w:r>
    </w:p>
    <w:p w:rsidR="001F1FB6" w:rsidRDefault="001F1FB6" w:rsidP="005E2D2B"/>
    <w:sdt>
      <w:sdtPr>
        <w:id w:val="-1894884102"/>
        <w:placeholder>
          <w:docPart w:val="822F8FDCE379B045A0F9F7266CF57F6D"/>
        </w:placeholder>
        <w:showingPlcHdr/>
        <w15:appearance w15:val="hidden"/>
      </w:sdtPr>
      <w:sdtEndPr/>
      <w:sdtContent>
        <w:p w:rsidR="001F1FB6" w:rsidRDefault="008C11A3">
          <w:pPr>
            <w:pStyle w:val="Closing"/>
          </w:pPr>
          <w:r>
            <w:rPr>
              <w:lang w:val="en-GB" w:bidi="en-GB"/>
            </w:rPr>
            <w:t>Sincerely,</w:t>
          </w:r>
        </w:p>
      </w:sdtContent>
    </w:sdt>
    <w:p w:rsidR="005E2D2B" w:rsidRDefault="005E2D2B" w:rsidP="005E2D2B">
      <w:pPr>
        <w:pStyle w:val="Signature"/>
      </w:pPr>
      <w:r>
        <w:fldChar w:fldCharType="begin"/>
      </w:r>
      <w:r>
        <w:instrText xml:space="preserve"> MERGEFIELD </w:instrText>
      </w:r>
      <w:r>
        <w:instrText>SIGNATURE</w:instrText>
      </w:r>
      <w:r>
        <w:instrText xml:space="preserve"> \* MERGEFORMAT </w:instrText>
      </w:r>
      <w:r>
        <w:fldChar w:fldCharType="separate"/>
      </w:r>
      <w:r w:rsidRPr="005E2D2B">
        <w:rPr>
          <w:noProof/>
          <w:lang w:val="en-GB"/>
        </w:rPr>
        <w:t>«SIGNATURE»</w:t>
      </w:r>
      <w:r>
        <w:fldChar w:fldCharType="end"/>
      </w:r>
    </w:p>
    <w:p w:rsidR="001F1FB6" w:rsidRDefault="001F1FB6">
      <w:pPr>
        <w:pStyle w:val="Signature"/>
      </w:pPr>
    </w:p>
    <w:sectPr w:rsidR="001F1FB6">
      <w:footerReference w:type="default" r:id="rId9"/>
      <w:footerReference w:type="first" r:id="rId10"/>
      <w:pgSz w:w="11907" w:h="16839" w:code="9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418" w:rsidRDefault="00961418">
      <w:pPr>
        <w:spacing w:before="0" w:after="0" w:line="240" w:lineRule="auto"/>
      </w:pPr>
      <w:r>
        <w:separator/>
      </w:r>
    </w:p>
    <w:p w:rsidR="00961418" w:rsidRDefault="00961418"/>
    <w:p w:rsidR="00961418" w:rsidRDefault="00961418"/>
    <w:p w:rsidR="00961418" w:rsidRDefault="00961418"/>
  </w:endnote>
  <w:endnote w:type="continuationSeparator" w:id="0">
    <w:p w:rsidR="00961418" w:rsidRDefault="00961418">
      <w:pPr>
        <w:spacing w:before="0" w:after="0" w:line="240" w:lineRule="auto"/>
      </w:pPr>
      <w:r>
        <w:continuationSeparator/>
      </w:r>
    </w:p>
    <w:p w:rsidR="00961418" w:rsidRDefault="00961418"/>
    <w:p w:rsidR="00961418" w:rsidRDefault="00961418"/>
    <w:p w:rsidR="00961418" w:rsidRDefault="009614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1FB6" w:rsidRDefault="008C11A3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FB6" w:rsidRDefault="00961418">
    <w:pPr>
      <w:pStyle w:val="Footer"/>
    </w:pPr>
    <w:sdt>
      <w:sdtPr>
        <w:id w:val="7803617"/>
        <w:placeholder/>
        <w:temporary/>
        <w:showingPlcHdr/>
        <w15:appearance w15:val="hidden"/>
      </w:sdtPr>
      <w:sdtEndPr/>
      <w:sdtContent>
        <w:r w:rsidR="008C11A3">
          <w:rPr>
            <w:lang w:val="en-GB" w:bidi="en-GB"/>
          </w:rPr>
          <w:t>Address | City, County/Region, Postcode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418" w:rsidRDefault="00961418">
      <w:pPr>
        <w:spacing w:before="0" w:after="0" w:line="240" w:lineRule="auto"/>
      </w:pPr>
      <w:r>
        <w:separator/>
      </w:r>
    </w:p>
    <w:p w:rsidR="00961418" w:rsidRDefault="00961418"/>
    <w:p w:rsidR="00961418" w:rsidRDefault="00961418"/>
    <w:p w:rsidR="00961418" w:rsidRDefault="00961418"/>
  </w:footnote>
  <w:footnote w:type="continuationSeparator" w:id="0">
    <w:p w:rsidR="00961418" w:rsidRDefault="00961418">
      <w:pPr>
        <w:spacing w:before="0" w:after="0" w:line="240" w:lineRule="auto"/>
      </w:pPr>
      <w:r>
        <w:continuationSeparator/>
      </w:r>
    </w:p>
    <w:p w:rsidR="00961418" w:rsidRDefault="00961418"/>
    <w:p w:rsidR="00961418" w:rsidRDefault="00961418"/>
    <w:p w:rsidR="00961418" w:rsidRDefault="0096141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2B"/>
    <w:rsid w:val="001F1FB6"/>
    <w:rsid w:val="005E2D2B"/>
    <w:rsid w:val="008C11A3"/>
    <w:rsid w:val="0096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9EA4AF"/>
  <w15:chartTrackingRefBased/>
  <w15:docId w15:val="{077F5997-2F92-6647-AE8F-FB49F930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verweij/Library/Containers/com.microsoft.Word/Data/Library/Application%20Support/Microsoft/Office/16.0/DTS/en-GB%7bB8C50D4D-CA48-AD43-9135-5FEBCE81B12B%7d/%7b1488A8B3-BE36-3845-986A-A02412B61D5F%7dtf1000207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2F8FDCE379B045A0F9F7266CF57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D3FF3-67E5-E444-97C6-60EB784C2C92}"/>
      </w:docPartPr>
      <w:docPartBody>
        <w:p w:rsidR="00000000" w:rsidRDefault="004D2306">
          <w:pPr>
            <w:pStyle w:val="822F8FDCE379B045A0F9F7266CF57F6D"/>
          </w:pPr>
          <w:r>
            <w:rPr>
              <w:lang w:val="en-GB" w:bidi="en-GB"/>
            </w:rP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06"/>
    <w:rsid w:val="004D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0F6A9779D7B4C90EFAFDC36AF3722">
    <w:name w:val="E8F0F6A9779D7B4C90EFAFDC36AF3722"/>
  </w:style>
  <w:style w:type="paragraph" w:customStyle="1" w:styleId="620FC31523701D4D836237930CBCFFDC">
    <w:name w:val="620FC31523701D4D836237930CBCFFDC"/>
  </w:style>
  <w:style w:type="paragraph" w:customStyle="1" w:styleId="275D55615A49BA4DBB5128CD4F99AC00">
    <w:name w:val="275D55615A49BA4DBB5128CD4F99AC00"/>
  </w:style>
  <w:style w:type="paragraph" w:customStyle="1" w:styleId="4DCE3EDFB1536947ABEEB8114234C0DB">
    <w:name w:val="4DCE3EDFB1536947ABEEB8114234C0DB"/>
  </w:style>
  <w:style w:type="paragraph" w:customStyle="1" w:styleId="822F8FDCE379B045A0F9F7266CF57F6D">
    <w:name w:val="822F8FDCE379B045A0F9F7266CF57F6D"/>
  </w:style>
  <w:style w:type="paragraph" w:customStyle="1" w:styleId="74FC4930DDAA7E4EBC6A080B85E8C441">
    <w:name w:val="74FC4930DDAA7E4EBC6A080B85E8C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Letter.dotx</Template>
  <TotalTime>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Verweij</dc:creator>
  <cp:keywords/>
  <dc:description/>
  <cp:lastModifiedBy>David Verweij (PGR)</cp:lastModifiedBy>
  <cp:revision>1</cp:revision>
  <dcterms:created xsi:type="dcterms:W3CDTF">2020-04-30T12:45:00Z</dcterms:created>
  <dcterms:modified xsi:type="dcterms:W3CDTF">2020-04-30T12:50:00Z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